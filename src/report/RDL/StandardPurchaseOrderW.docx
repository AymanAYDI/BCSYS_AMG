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_W/50004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_W/50004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_W/50004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_W/50004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_W/50004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_W/50004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_W/50004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_W/50004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_W/50004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_W/50004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_W/50004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_W/50004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_W/50004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_W/50004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_W/50004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_W/50004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_W/50004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_W/50004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_W/50004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_W/50004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_W/50004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_W/50004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_W/50004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_W/50004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_W/50004/'" w:xpath="/ns0:NavWordReportXmlPart[1]/ns0:Purchase_Header[1]/ns0:VATNoText[1]" w:storeItemID="{F1A553DA-C3F2-4CE6-8EDE-11DD994976F7}"/>
            <w:text/>
          </w:sdtPr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_W/50004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_W/50004/'" w:xpath="/ns0:NavWordReportXmlPart[1]/ns0:Purchase_Header[1]/ns0:VATRegNo_PurchHeader[1]" w:storeItemID="{F1A553DA-C3F2-4CE6-8EDE-11DD994976F7}"/>
            <w:text/>
          </w:sdtPr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_W/50004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_W/50004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_W/50004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_W/50004"/>
            <w:id w:val="677701220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_W/50004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_W/50004"/>
            <w:id w:val="62805772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_W/50004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_W/50004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_W/50004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_W/50004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_W/50004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_W/50004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_W/50004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_W/50004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_W/50004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_W/50004"/>
            <w:id w:val="590206617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_W/50004"/>
            <w:id w:val="53900689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_W/50004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_W/50004"/>
            <w:id w:val="641704104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_W/50004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_W/50004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_W/50004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_W/50004"/>
          <w:id w:val="1326716514"/>
          <w15:dataBinding w:prefixMappings="xmlns:ns0='urn:microsoft-dynamics-nav/reports/Standard_Purchase_Order_W/50004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_W/50004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_W/50004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_W/50004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_W/50004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_W/50004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_W/50004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_W/50004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_W/50004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63AC2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_W/50004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_W/50004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_W/50004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_W/50004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_W/50004"/>
            <w:id w:val="145866456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_W/50004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_W/50004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_W/50004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6B" w:rsidP="00E40C63" w:rsidRDefault="0010616B">
      <w:pPr>
        <w:spacing w:after="0"/>
      </w:pPr>
      <w:r>
        <w:separator/>
      </w:r>
    </w:p>
  </w:endnote>
  <w:endnote w:type="continuationSeparator" w:id="0">
    <w:p w:rsidR="0010616B" w:rsidP="00E40C63" w:rsidRDefault="00106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_W/50004"/>
          <w:id w:val="578952943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_W/50004"/>
          <w:id w:val="26232117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_W/50004"/>
          <w:id w:val="1558133212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_W/50004"/>
          <w:id w:val="-36891213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_W/50004"/>
          <w:id w:val="-1210418887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_W/50004"/>
          <w:id w:val="-921179310"/>
          <w:placeholder>
            <w:docPart w:val="DefaultPlaceholder_-1854013440"/>
          </w:placeholder>
          <w:dataBinding w:prefixMappings="xmlns:ns0='urn:microsoft-dynamics-nav/reports/Standard_Purchase_Order_W/50004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6B" w:rsidP="00E40C63" w:rsidRDefault="0010616B">
      <w:pPr>
        <w:spacing w:after="0"/>
      </w:pPr>
      <w:r>
        <w:separator/>
      </w:r>
    </w:p>
  </w:footnote>
  <w:footnote w:type="continuationSeparator" w:id="0">
    <w:p w:rsidR="0010616B" w:rsidP="00E40C63" w:rsidRDefault="001061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10616B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_W/50004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_W/50004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_W/50004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_W/50004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_W/50004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_W/50004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10616B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_W/50004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_W/50004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10616B">
          <w:pPr>
            <w:pStyle w:val="Title"/>
          </w:pPr>
          <w:sdt>
            <w:sdtPr>
              <w:alias w:val="#Nav: /Purchase_Header/DocumentTitle_Lbl"/>
              <w:tag w:val="#Nav: Standard_Purchase_Order_W/50004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_W/50004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_W/50004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_W/50004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_W/50004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_W/50004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10616B">
          <w:pPr>
            <w:pStyle w:val="Subtitle"/>
          </w:pPr>
          <w:sdt>
            <w:sdtPr>
              <w:alias w:val="#Nav: /Purchase_Header/Page_Lbl"/>
              <w:tag w:val="#Nav: Standard_Purchase_Order_W/50004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_W/50004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63AC2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63AC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_W/50004"/>
              <w:id w:val="-2008820458"/>
              <w:showingPlcHdr/>
              <w:dataBinding w:prefixMappings="xmlns:ns0='urn:microsoft-dynamics-nav/reports/Standard_Purchase_Order_W/50004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dae9fc443d14e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000000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82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_ W / 5 0 0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3F3AF7-15F4-4BF2-BBCF-23C626D22C3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2016-08-31T19:10:06.8872497Z</dcterms:created>
  <dcterms:modified xsi:type="dcterms:W3CDTF">2016-08-31T19:10:06.8872497Z</dcterms:modified>
</coreProperties>
</file>