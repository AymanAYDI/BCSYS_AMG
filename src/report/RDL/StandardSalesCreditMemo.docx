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B7902924-3146-4226-9040-5E39199507B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BB2F6C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B7902924-3146-4226-9040-5E39199507B4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B7902924-3146-4226-9040-5E39199507B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B7902924-3146-4226-9040-5E39199507B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B7902924-3146-4226-9040-5E39199507B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B7902924-3146-4226-9040-5E39199507B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B7902924-3146-4226-9040-5E39199507B4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B7902924-3146-4226-9040-5E39199507B4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B7902924-3146-4226-9040-5E39199507B4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B7902924-3146-4226-9040-5E39199507B4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B7902924-3146-4226-9040-5E39199507B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B7902924-3146-4226-9040-5E39199507B4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bookmarkStart w:name="_GoBack" w:colFirst="3" w:colLast="3" w:displacedByCustomXml="next" w:id="0"/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B7902924-3146-4226-9040-5E39199507B4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782744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782744" w:rsidRDefault="00133E05">
                        <w:pPr>
                          <w:jc w:val="right"/>
                        </w:pPr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B7902924-3146-4226-9040-5E39199507B4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F6462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B7902924-3146-4226-9040-5E39199507B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873B21" w:rsidRDefault="00133E05">
                        <w:pPr>
                          <w:pStyle w:val="NoSpacing"/>
                          <w:jc w:val="right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B7902924-3146-4226-9040-5E39199507B4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/>
    <w:sectPr w:rsidRPr="00133E05" w:rsidR="00133E05" w:rsidSect="00782744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F6C" w:rsidP="00E40C63" w:rsidRDefault="00BB2F6C">
      <w:pPr>
        <w:spacing w:after="0"/>
      </w:pPr>
      <w:r>
        <w:separator/>
      </w:r>
    </w:p>
  </w:endnote>
  <w:endnote w:type="continuationSeparator" w:id="0">
    <w:p w:rsidR="00BB2F6C" w:rsidP="00E40C63" w:rsidRDefault="00BB2F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B7902924-3146-4226-9040-5E39199507B4}"/>
          <w:text/>
        </w:sdtPr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B7902924-3146-4226-9040-5E39199507B4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BB2F6C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B7902924-3146-4226-9040-5E39199507B4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B7902924-3146-4226-9040-5E39199507B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B7902924-3146-4226-9040-5E39199507B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F6C" w:rsidP="00E40C63" w:rsidRDefault="00BB2F6C">
      <w:pPr>
        <w:spacing w:after="0"/>
      </w:pPr>
      <w:r>
        <w:separator/>
      </w:r>
    </w:p>
  </w:footnote>
  <w:footnote w:type="continuationSeparator" w:id="0">
    <w:p w:rsidR="00BB2F6C" w:rsidP="00E40C63" w:rsidRDefault="00BB2F6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BD4E9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B7902924-3146-4226-9040-5E39199507B4}"/>
              <w:text/>
            </w:sdtPr>
            <w:sdtContent>
              <w:proofErr w:type="spellStart"/>
              <w:r w:rsidRP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BD4E95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B7902924-3146-4226-9040-5E39199507B4}"/>
              <w:text/>
            </w:sdtPr>
            <w:sdtContent>
              <w:proofErr w:type="spellStart"/>
              <w:r w:rsidRPr="00DF6462">
                <w:t>DocumentDate</w:t>
              </w:r>
              <w:proofErr w:type="spellEnd"/>
            </w:sdtContent>
          </w:sdt>
        </w:p>
        <w:p w:rsidR="00BD4E95" w:rsidP="00BD4E95" w:rsidRDefault="00BD4E95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B7902924-3146-4226-9040-5E39199507B4}"/>
              <w:text/>
            </w:sdtPr>
            <w:sdtContent>
              <w:proofErr w:type="spellStart"/>
              <w:r w:rsidRPr="00DF6462">
                <w:t>Page_Lbl</w:t>
              </w:r>
              <w:proofErr w:type="spellEnd"/>
            </w:sdtContent>
          </w:sdt>
          <w:r w:rsidRPr="00DF6462">
            <w:t xml:space="preserve">  </w:t>
          </w:r>
          <w:r w:rsidRPr="00DF6462">
            <w:fldChar w:fldCharType="begin"/>
          </w:r>
          <w:r w:rsidRPr="00DF6462">
            <w:instrText xml:space="preserve"> PAGE  \* Arabic  \* MERGEFORMAT </w:instrText>
          </w:r>
          <w:r w:rsidRPr="00DF6462">
            <w:fldChar w:fldCharType="separate"/>
          </w:r>
          <w:r w:rsidR="00782744">
            <w:rPr>
              <w:noProof/>
            </w:rPr>
            <w:t>1</w:t>
          </w:r>
          <w:r w:rsidRPr="00DF6462">
            <w:fldChar w:fldCharType="end"/>
          </w:r>
          <w:r w:rsidRP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BB2F6C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BB2F6C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B7902924-3146-4226-9040-5E39199507B4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782744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782744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B7902924-3146-4226-9040-5E39199507B4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4.xml" Id="Rc246b8eb27884ac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00000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00000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00000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8E0D2D"/>
    <w:rsid w:val="009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D2D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4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H e a d e r _ L b l > A p p l i e s t o D o c H e a d e r _ L b l < / A p p l i e s t o D o c H e a d e r _ L b l >  
         < A p p l i e s t o D o c N o _ H e a d e r > A p p l i e s t o D o c N o _ H e a d e r < / A p p l i e s t o D o c N o _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F a x N o > C o m p a n y F a x N o < / C o m p a n y F a x N o >  
         < C o m p a n y F a x N o _ L b l > C o m p a n y F a x N o _ L b l < / C o m p a n y F a x N o _ L b l >  
         < C o m p a n y G e s c h _ L b l > C o m p a n y G e s c h _ L b l < / C o m p a n y G e s c h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P a y s > C o m p a n y I n f o P a y s < / C o m p a n y I n f o P a y s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N o E O R I > C o m p a n y N o E O R I < / C o m p a n y N o E O R I >  
         < C o m p a n y N o E O R I _ L b l > C o m p a n y N o E O R I _ L b l < / C o m p a n y N o E O R I _ L b l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i t z _ L b l > C o m p a n y S i t z _ L b l < / C o m p a n y S i t z _ L b l >  
         < C o m p a n y S W I F T > C o m p a n y S W I F T < / C o m p a n y S W I F T >  
         < C o m p a n y S W I F T _ L b l > C o m p a n y S W I F T _ L b l < / C o m p a n y S W I F T _ L b l >  
         < C o m p a n y T r i b _ L b l > C o m p a n y T r i b _ L b l < / C o m p a n y T r i b _ L b l >  
         < C o m p a n y V A T _ I C E _ L b l > C o m p a n y V A T _ I C E _ L b l < / C o m p a n y V A T _ I C E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u m T V A C l i e n t > N u m T V A C l i e n t < / N u m T V A C l i e n t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E m a i l > S a l e s P e r s o n E m a i l < / S a l e s P e r s o n E m a i l >  
         < S a l e s P e r s o n N a m e > S a l e s P e r s o n N a m e < / S a l e s P e r s o n N a m e >  
         < S a l e s P e r s o n P h o n e > S a l e s P e r s o n P h o n e < / S a l e s P e r s o n P h o n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T x t O r i g i n e C E _ I C E > T x t O r i g i n e C E _ I C E < / T x t O r i g i n e C E _ I C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L i n e > D e s c r i p t i o n 2 _ L i n e < / D e s c r i p t i o n 2 _ L i n e >  
             < I t e m B r a n d > I t e m B r a n d < / I t e m B r a n d >  
             < I t e m C o l o r > I t e m C o l o r < / I t e m C o l o r >  
             < i t e m G r a d e > i t e m G r a d e < / i t e m G r a d e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N o m e n c l a t u r e A r t i c l e > N o m e n c l a t u r e A r t i c l e < / N o m e n c l a t u r e A r t i c l e >  
             < Q u a n t i t y _ L i n e > Q u a n t i t y _ L i n e < / Q u a n t i t y _ L i n e >  
             < Q u a n t i t y _ L i n e _ L b l > Q u a n t i t y _ L i n e _ L b l < / Q u a n t i t y _ L i n e _ L b l >  
             < R e f e r e n c e _ E x t e r n e > R e f e r e n c e _ E x t e r n e < / R e f e r e n c e _ E x t e r n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FEB13E6-D5E3-4DE5-9960-95D0C991292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2015-12-30T15:20:54.6628961Z</dcterms:created>
  <dcterms:modified xsi:type="dcterms:W3CDTF">2015-12-30T15:20:54.6628961Z</dcterms:modified>
</coreProperties>
</file>