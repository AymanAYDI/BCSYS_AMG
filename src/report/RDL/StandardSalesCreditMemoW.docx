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_Sales_Credit_Memo_W/50001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1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_W/50001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_W/50001/'" w:xpath="/ns0:NavWordReportXmlPart[1]/ns0:Header[1]/ns0:CompanyAddress1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_Sales_Credit_Memo_W/50001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2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_W/50001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_W/50001/'" w:xpath="/ns0:NavWordReportXmlPart[1]/ns0:Header[1]/ns0:CompanyAddress2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_Sales_Credit_Memo_W/50001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3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_W/50001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_W/50001/'" w:xpath="/ns0:NavWordReportXmlPart[1]/ns0:Header[1]/ns0:CompanyAddress3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_Sales_Credit_Memo_W/50001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4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_W/50001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_W/50001/'" w:xpath="/ns0:NavWordReportXmlPart[1]/ns0:Header[1]/ns0:CompanyAddress4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_Sales_Credit_Memo_W/50001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5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_W/50001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_W/50001/'" w:xpath="/ns0:NavWordReportXmlPart[1]/ns0:Header[1]/ns0:CompanyAddress5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_Sales_Credit_Memo_W/50001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6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_W/50001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_W/50001/'" w:xpath="/ns0:NavWordReportXmlPart[1]/ns0:Header[1]/ns0:CompanyAddress6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_Sales_Credit_Memo_W/50001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7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BB2F6C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_W/50001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_W/50001/'" w:xpath="/ns0:NavWordReportXmlPart[1]/ns0:Header[1]/ns0:CompanyLegalOffice_Lbl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_W/50001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_W/50001/'" w:xpath="/ns0:NavWordReportXmlPart[1]/ns0:Header[1]/ns0:CompanyLegalOffice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_Sales_Credit_Memo_W/50001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_W/50001/'" w:xpath="/ns0:NavWordReportXmlPart[1]/ns0:Header[1]/ns0:CustomerAddress8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_Sales_Credit_Memo_W/50001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_W/50001/'" w:xpath="/ns0:NavWordReportXmlPart[1]/ns0:Header[1]/ns0:YourReference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_W/50001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_W/50001/'" w:xpath="/ns0:NavWordReportXmlPart[1]/ns0:Header[1]/ns0:SalesPersonBlank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_W/50001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_W/50001/'" w:xpath="/ns0:NavWordReportXmlPart[1]/ns0:Header[1]/ns0:AppliesToDocument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_W/50001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_W/50001/'" w:xpath="/ns0:NavWordReportXmlPart[1]/ns0:Header[1]/ns0:DueDate_Lbl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_Sales_Credit_Memo_W/50001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_W/50001/'" w:xpath="/ns0:NavWordReportXmlPart[1]/ns0:Header[1]/ns0:YourReferenc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_W/50001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_W/50001/'" w:xpath="/ns0:NavWordReportXmlPart[1]/ns0:Header[1]/ns0:SalesPersonNam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_W/50001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_W/50001/'" w:xpath="/ns0:NavWordReportXmlPart[1]/ns0:Header[1]/ns0:AppliesToDocument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_W/50001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_W/50001/'" w:xpath="/ns0:NavWordReportXmlPart[1]/ns0:Header[1]/ns0:DueDate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_Sales_Credit_Memo_W/50001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ItemNo_Line_Lbl[1]" w:storeItemID="{B7902924-3146-4226-9040-5E39199507B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_W/50001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Description_Line_Lbl[1]" w:storeItemID="{B7902924-3146-4226-9040-5E39199507B4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_W/50001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ShipmentDate_Line_Lbl[1]" w:storeItemID="{B7902924-3146-4226-9040-5E39199507B4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_W/50001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Quantity_Line_Lbl[1]" w:storeItemID="{B7902924-3146-4226-9040-5E39199507B4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_W/50001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UnitPrice_Lbl[1]" w:storeItemID="{B7902924-3146-4226-9040-5E39199507B4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_W/50001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VATPct_Line_Lbl[1]" w:storeItemID="{B7902924-3146-4226-9040-5E39199507B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_W/50001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Line[1]/ns0:LineAmount_Line_Lbl[1]" w:storeItemID="{B7902924-3146-4226-9040-5E39199507B4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bookmarkStart w:name="_GoBack" w:colFirst="3" w:colLast="3" w:displacedByCustomXml="next" w:id="0"/>
      <w:sdt>
        <w:sdtPr>
          <w:alias w:val="#Nav: /Header/Line"/>
          <w:tag w:val="#Nav: Standard_Sales_Credit_Memo_W/50001"/>
          <w:id w:val="1327254768"/>
          <w15:dataBinding w:prefixMappings="xmlns:ns0='urn:microsoft-dynamics-nav/reports/Standard_Sales_Credit_Memo_W/50001/'" w:xpath="/ns0:NavWordReportXmlPart[1]/ns0:Header[1]/ns0:Line" w:storeItemID="{B7902924-3146-4226-9040-5E39199507B4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_W/50001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_W/50001/'" w:xpath="/ns0:NavWordReportXmlPart[1]/ns0:Header[1]/ns0:Line[1]/ns0:ItemNo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_W/50001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_W/50001/'" w:xpath="/ns0:NavWordReportXmlPart[1]/ns0:Header[1]/ns0:Line[1]/ns0:Description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_W/50001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_W/50001/'" w:xpath="/ns0:NavWordReportXmlPart[1]/ns0:Header[1]/ns0:Line[1]/ns0:ShipmentDate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_W/50001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_W/50001/'" w:xpath="/ns0:NavWordReportXmlPart[1]/ns0:Header[1]/ns0:Line[1]/ns0:Quantity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_W/50001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_W/50001/'" w:xpath="/ns0:NavWordReportXmlPart[1]/ns0:Header[1]/ns0:Line[1]/ns0:UnitOfMeasur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_W/50001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_W/50001/'" w:xpath="/ns0:NavWordReportXmlPart[1]/ns0:Header[1]/ns0:Line[1]/ns0:UnitPric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_W/50001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_W/50001/'" w:xpath="/ns0:NavWordReportXmlPart[1]/ns0:Header[1]/ns0:Line[1]/ns0:LineDiscountPercentTex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_W/50001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_W/50001/'" w:xpath="/ns0:NavWordReportXmlPart[1]/ns0:Header[1]/ns0:Line[1]/ns0:VATPc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_W/50001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_W/50001/'" w:xpath="/ns0:NavWordReportXmlPart[1]/ns0:Header[1]/ns0:Line[1]/ns0:LineAmoun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_W/50001"/>
          <w:id w:val="1981810996"/>
          <w15:dataBinding w:prefixMappings="xmlns:ns0='urn:microsoft-dynamics-nav/reports/Standard_Sales_Credit_Memo_W/50001/'" w:xpath="/ns0:NavWordReportXmlPart[1]/ns0:Header[1]/ns0:ReportTotalsLine" w:storeItemID="{B7902924-3146-4226-9040-5E39199507B4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_W/50001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_W/50001/'" w:xpath="/ns0:NavWordReportXmlPart[1]/ns0:Header[1]/ns0:ReportTotalsLine[1]/ns0:Description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F6462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_W/50001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_W/50001/'" w:xpath="/ns0:NavWordReportXmlPart[1]/ns0:Header[1]/ns0:ReportTotalsLine[1]/ns0:Amount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73B21" w:rsidRDefault="00133E05">
                        <w:pPr>
                          <w:pStyle w:val="NoSpacing"/>
                          <w:jc w:val="right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_W/50001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Totals[1]/ns0:TotalIncludingVATTex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_W/50001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_W/50001/'" w:xpath="/ns0:NavWordReportXmlPart[1]/ns0:Header[1]/ns0:Totals[1]/ns0:TotalAmountIncludingVA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6C" w:rsidP="00E40C63" w:rsidRDefault="00BB2F6C">
      <w:pPr>
        <w:spacing w:after="0"/>
      </w:pPr>
      <w:r>
        <w:separator/>
      </w:r>
    </w:p>
  </w:endnote>
  <w:endnote w:type="continuationSeparator" w:id="0">
    <w:p w:rsidR="00BB2F6C" w:rsidP="00E40C63" w:rsidRDefault="00BB2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_Sales_Credit_Memo_W/50001"/>
          <w:id w:val="962384047"/>
          <w:placeholder>
            <w:docPart w:val="F79106392E8E4A05890EA09AFCAA5D79"/>
          </w:placeholder>
          <w:dataBinding w:prefixMappings="xmlns:ns0='urn:microsoft-dynamics-nav/reports/Standard_Sales_Credit_Memo_W/50001/'" w:xpath="/ns0:NavWordReportXmlPart[1]/ns0:Header[1]/ns0:CompanyLegalStatement[1]" w:storeItemID="{B7902924-3146-4226-9040-5E39199507B4}"/>
          <w:text/>
        </w:sdtPr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_Sales_Credit_Memo_W/50001"/>
          <w:id w:val="669455880"/>
          <w:placeholder>
            <w:docPart w:val="36C7957698824E528C9A220847A37C74"/>
          </w:placeholder>
          <w:dataBinding w:prefixMappings="xmlns:ns0='urn:microsoft-dynamics-nav/reports/Standard_Sales_Credit_Memo_W/50001/'" w:xpath="/ns0:NavWordReportXmlPart[1]/ns0:Header[1]/ns0:CompanyLegalStatement[1]" w:storeItemID="{B7902924-3146-4226-9040-5E39199507B4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_Sales_Credit_Memo_W/50001"/>
          <w:id w:val="-1596548712"/>
          <w:placeholder>
            <w:docPart w:val="D5ECD4AAE2AC463EB62DD32DAF5606C9"/>
          </w:placeholder>
          <w:dataBinding w:prefixMappings="xmlns:ns0='urn:microsoft-dynamics-nav/reports/Standard_Sales_Credit_Memo_W/50001/'" w:xpath="/ns0:NavWordReportXmlPart[1]/ns0:Header[1]/ns0:CompanyVATRegistration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_W/50001"/>
          <w:id w:val="1527454957"/>
          <w:placeholder>
            <w:docPart w:val="C3210B833066458281C5B754EF76F2B7"/>
          </w:placeholder>
          <w:dataBinding w:prefixMappings="xmlns:ns0='urn:microsoft-dynamics-nav/reports/Standard_Sales_Credit_Memo_W/50001/'" w:xpath="/ns0:NavWordReportXmlPart[1]/ns0:Header[1]/ns0:HomePage_Header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_W/50001"/>
          <w:id w:val="1543017061"/>
          <w:placeholder>
            <w:docPart w:val="04DED19CE3B141D5A60982F74BE1A350"/>
          </w:placeholder>
          <w:dataBinding w:prefixMappings="xmlns:ns0='urn:microsoft-dynamics-nav/reports/Standard_Sales_Credit_Memo_W/50001/'" w:xpath="/ns0:NavWordReportXmlPart[1]/ns0:Header[1]/ns0:CompanyPhone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_W/50001"/>
          <w:id w:val="-1185281276"/>
          <w:placeholder>
            <w:docPart w:val="D3BE26172F654C338E99A8469E4E4B79"/>
          </w:placeholder>
          <w:dataBinding w:prefixMappings="xmlns:ns0='urn:microsoft-dynamics-nav/reports/Standard_Sales_Credit_Memo_W/50001/'" w:xpath="/ns0:NavWordReportXmlPart[1]/ns0:Header[1]/ns0:EMail_Header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_Sales_Credit_Memo_W/50001"/>
          <w:id w:val="1017889846"/>
          <w:placeholder>
            <w:docPart w:val="9BF720F9010E4F96A823519BDCD5235A"/>
          </w:placeholder>
          <w:dataBinding w:prefixMappings="xmlns:ns0='urn:microsoft-dynamics-nav/reports/Standard_Sales_Credit_Memo_W/50001/'" w:xpath="/ns0:NavWordReportXmlPart[1]/ns0:Header[1]/ns0:CompanyVATRegistration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_W/50001"/>
          <w:id w:val="150640979"/>
          <w:placeholder>
            <w:docPart w:val="C37F3EF61C0B43F39BF1857A5F29B07F"/>
          </w:placeholder>
          <w:dataBinding w:prefixMappings="xmlns:ns0='urn:microsoft-dynamics-nav/reports/Standard_Sales_Credit_Memo_W/50001/'" w:xpath="/ns0:NavWordReportXmlPart[1]/ns0:Header[1]/ns0:CompanyHomePag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_W/50001"/>
          <w:id w:val="-1675018586"/>
          <w:placeholder>
            <w:docPart w:val="2313DD5D94174D9191FA6A6828998B0F"/>
          </w:placeholder>
          <w:dataBinding w:prefixMappings="xmlns:ns0='urn:microsoft-dynamics-nav/reports/Standard_Sales_Credit_Memo_W/50001/'" w:xpath="/ns0:NavWordReportXmlPart[1]/ns0:Header[1]/ns0:CompanyPhone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_W/50001"/>
          <w:id w:val="-497577039"/>
          <w:placeholder>
            <w:docPart w:val="5F30556A7E4F43789120DE10973BD6E9"/>
          </w:placeholder>
          <w:dataBinding w:prefixMappings="xmlns:ns0='urn:microsoft-dynamics-nav/reports/Standard_Sales_Credit_Memo_W/50001/'" w:xpath="/ns0:NavWordReportXmlPart[1]/ns0:Header[1]/ns0:CompanyEMai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_Sales_Credit_Memo_W/50001"/>
          <w:id w:val="-1258901508"/>
          <w:placeholder>
            <w:docPart w:val="6EAD31A24EAA4B29988ED325ECE08D7A"/>
          </w:placeholder>
          <w:dataBinding w:prefixMappings="xmlns:ns0='urn:microsoft-dynamics-nav/reports/Standard_Sales_Credit_Memo_W/50001/'" w:xpath="/ns0:NavWordReportXmlPart[1]/ns0:Header[1]/ns0:CompanyBankNam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_W/50001"/>
          <w:id w:val="1713300519"/>
          <w:placeholder>
            <w:docPart w:val="B0A9045274124DFD8B2B1DE61EDCD02B"/>
          </w:placeholder>
          <w:dataBinding w:prefixMappings="xmlns:ns0='urn:microsoft-dynamics-nav/reports/Standard_Sales_Credit_Memo_W/50001/'" w:xpath="/ns0:NavWordReportXmlPart[1]/ns0:Header[1]/ns0:CompanyIBAN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_W/50001"/>
          <w:id w:val="1468631074"/>
          <w:placeholder>
            <w:docPart w:val="CD494B76082340ABAD0D5505D3C7F8D1"/>
          </w:placeholder>
          <w:dataBinding w:prefixMappings="xmlns:ns0='urn:microsoft-dynamics-nav/reports/Standard_Sales_Credit_Memo_W/50001/'" w:xpath="/ns0:NavWordReportXmlPart[1]/ns0:Header[1]/ns0:CompanySWIFT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_W/50001"/>
          <w:id w:val="519503723"/>
          <w:placeholder>
            <w:docPart w:val="F1A93A8A4FD2429397729C310ED2E88C"/>
          </w:placeholder>
          <w:dataBinding w:prefixMappings="xmlns:ns0='urn:microsoft-dynamics-nav/reports/Standard_Sales_Credit_Memo_W/50001/'" w:xpath="/ns0:NavWordReportXmlPart[1]/ns0:Header[1]/ns0:CompanyGiroNo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BB2F6C">
          <w:pPr>
            <w:pStyle w:val="NoSpacing"/>
          </w:pPr>
          <w:sdt>
            <w:sdtPr>
              <w:alias w:val="#Nav: /Header/CompanyBankBranchNo"/>
              <w:tag w:val="#Nav: Standard_Sales_Credit_Memo_W/50001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_W/50001/'" w:xpath="/ns0:NavWordReportXmlPart[1]/ns0:Header[1]/ns0:CompanyBankBranch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_W/50001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_W/50001/'" w:xpath="/ns0:NavWordReportXmlPart[1]/ns0:Header[1]/ns0:CompanyBankAccount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_W/50001"/>
          <w:id w:val="503022411"/>
          <w:placeholder>
            <w:docPart w:val="A3F908BCED3E49CBAB78822E252D7270"/>
          </w:placeholder>
          <w:dataBinding w:prefixMappings="xmlns:ns0='urn:microsoft-dynamics-nav/reports/Standard_Sales_Credit_Memo_W/50001/'" w:xpath="/ns0:NavWordReportXmlPart[1]/ns0:Header[1]/ns0:CompanyIBAN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_W/50001"/>
          <w:id w:val="-316962581"/>
          <w:placeholder>
            <w:docPart w:val="2BF91F9ED5BE4F97B891A00B52C50815"/>
          </w:placeholder>
          <w:dataBinding w:prefixMappings="xmlns:ns0='urn:microsoft-dynamics-nav/reports/Standard_Sales_Credit_Memo_W/50001/'" w:xpath="/ns0:NavWordReportXmlPart[1]/ns0:Header[1]/ns0:CompanySWIFT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_W/50001"/>
          <w:id w:val="702058167"/>
          <w:placeholder>
            <w:docPart w:val="B05A0074120C4D7C806836EE51F06BF7"/>
          </w:placeholder>
          <w:dataBinding w:prefixMappings="xmlns:ns0='urn:microsoft-dynamics-nav/reports/Standard_Sales_Credit_Memo_W/50001/'" w:xpath="/ns0:NavWordReportXmlPart[1]/ns0:Header[1]/ns0:CompanyGiroNo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6C" w:rsidP="00E40C63" w:rsidRDefault="00BB2F6C">
      <w:pPr>
        <w:spacing w:after="0"/>
      </w:pPr>
      <w:r>
        <w:separator/>
      </w:r>
    </w:p>
  </w:footnote>
  <w:footnote w:type="continuationSeparator" w:id="0">
    <w:p w:rsidR="00BB2F6C" w:rsidP="00E40C63" w:rsidRDefault="00BB2F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_W/50001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_W/50001/'" w:xpath="/ns0:NavWordReportXmlPart[1]/ns0:Header[1]/ns0:DocumentTitle_Lbl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_W/50001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_W/50001/'" w:xpath="/ns0:NavWordReportXmlPart[1]/ns0:Header[1]/ns0:DocumentNo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BD4E95">
          <w:pPr>
            <w:pStyle w:val="Subtitle"/>
          </w:pPr>
          <w:sdt>
            <w:sdtPr>
              <w:alias w:val="#Nav: /Header/DocumentDate"/>
              <w:tag w:val="#Nav: Standard_Sales_Credit_Memo_W/50001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_W/50001/'" w:xpath="/ns0:NavWordReportXmlPart[1]/ns0:Header[1]/ns0:DocumentDate[1]" w:storeItemID="{B7902924-3146-4226-9040-5E39199507B4}"/>
              <w:text/>
            </w:sdtPr>
            <w:sdtContent>
              <w:proofErr w:type="spellStart"/>
              <w:r w:rsidRPr="00DF6462">
                <w:t>DocumentDate</w:t>
              </w:r>
              <w:proofErr w:type="spellEnd"/>
            </w:sdtContent>
          </w:sdt>
        </w:p>
        <w:p w:rsidR="00BD4E95" w:rsidP="00BD4E95" w:rsidRDefault="00BD4E95">
          <w:pPr>
            <w:pStyle w:val="Subtitle"/>
          </w:pPr>
          <w:sdt>
            <w:sdtPr>
              <w:alias w:val="#Nav: /Header/Page_Lbl"/>
              <w:tag w:val="#Nav: Standard_Sales_Credit_Memo_W/50001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_W/50001/'" w:xpath="/ns0:NavWordReportXmlPart[1]/ns0:Header[1]/ns0:Page_Lbl[1]" w:storeItemID="{B7902924-3146-4226-9040-5E39199507B4}"/>
              <w:text/>
            </w:sdtPr>
            <w:sdtContent>
              <w:proofErr w:type="spellStart"/>
              <w:r w:rsidRPr="00DF6462">
                <w:t>Page_Lbl</w:t>
              </w:r>
              <w:proofErr w:type="spellEnd"/>
            </w:sdtContent>
          </w:sdt>
          <w:r w:rsidRPr="00DF6462">
            <w:t xml:space="preserve">  </w:t>
          </w:r>
          <w:r w:rsidRPr="00DF6462">
            <w:fldChar w:fldCharType="begin"/>
          </w:r>
          <w:r w:rsidRPr="00DF6462">
            <w:instrText xml:space="preserve"> PAGE  \* Arabic  \* MERGEFORMAT </w:instrText>
          </w:r>
          <w:r w:rsidRPr="00DF6462">
            <w:fldChar w:fldCharType="separate"/>
          </w:r>
          <w:r w:rsidR="00782744">
            <w:rPr>
              <w:noProof/>
            </w:rPr>
            <w:t>1</w:t>
          </w:r>
          <w:r w:rsidRPr="00DF6462">
            <w:fldChar w:fldCharType="end"/>
          </w:r>
          <w:r w:rsidRP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BB2F6C">
          <w:pPr>
            <w:pStyle w:val="Title"/>
          </w:pPr>
          <w:sdt>
            <w:sdtPr>
              <w:alias w:val="#Nav: /Header/DocumentTitle_Lbl"/>
              <w:tag w:val="#Nav: Standard_Sales_Credit_Memo_W/50001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_W/50001/'" w:xpath="/ns0:NavWordReportXmlPart[1]/ns0:Header[1]/ns0:DocumentTitl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_W/50001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_W/50001/'" w:xpath="/ns0:NavWordReportXmlPart[1]/ns0:Header[1]/ns0:DocumentNo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DocumentDate"/>
              <w:tag w:val="#Nav: Standard_Sales_Credit_Memo_W/50001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_W/50001/'" w:xpath="/ns0:NavWordReportXmlPart[1]/ns0:Header[1]/ns0:DocumentDate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Page_Lbl"/>
              <w:tag w:val="#Nav: Standard_Sales_Credit_Memo_W/50001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_W/50001/'" w:xpath="/ns0:NavWordReportXmlPart[1]/ns0:Header[1]/ns0:Pag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_W/50001"/>
            <w:id w:val="-283887918"/>
            <w:dataBinding w:prefixMappings="xmlns:ns0='urn:microsoft-dynamics-nav/reports/Standard_Sales_Credit_Memo_W/50001/'" w:xpath="/ns0:NavWordReportXmlPart[1]/ns0:Header[1]/ns0:CompanyPicture[1]" w:storeItemID="{B7902924-3146-4226-9040-5E39199507B4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301cae31a7845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0000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0000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0000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_ W / 5 0 0 0 1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2015-12-30T15:20:54.6628961Z</dcterms:created>
  <dcterms:modified xsi:type="dcterms:W3CDTF">2015-12-30T15:20:54.6628961Z</dcterms:modified>
</coreProperties>
</file>